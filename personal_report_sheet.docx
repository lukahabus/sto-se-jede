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3913"/>
      </w:tblGrid>
      <w:tr w:rsidR="00203A9F" w14:paraId="3A2E898E" w14:textId="65C34775" w:rsidTr="001B38D4">
        <w:tc>
          <w:tcPr>
            <w:tcW w:w="3535" w:type="dxa"/>
            <w:shd w:val="clear" w:color="auto" w:fill="auto"/>
          </w:tcPr>
          <w:p w14:paraId="750ACB84" w14:textId="77777777" w:rsidR="00203A9F" w:rsidRPr="00E704D0" w:rsidRDefault="00203A9F" w:rsidP="00E704D0">
            <w:pPr>
              <w:spacing w:before="40" w:after="20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704D0">
              <w:rPr>
                <w:rFonts w:ascii="Arial" w:hAnsi="Arial" w:cs="Arial"/>
                <w:color w:val="808080"/>
                <w:sz w:val="16"/>
                <w:szCs w:val="16"/>
              </w:rPr>
              <w:t>Pripremio/la:</w:t>
            </w:r>
          </w:p>
        </w:tc>
        <w:tc>
          <w:tcPr>
            <w:tcW w:w="3913" w:type="dxa"/>
          </w:tcPr>
          <w:p w14:paraId="0F993896" w14:textId="362E992B" w:rsidR="00203A9F" w:rsidRPr="00E704D0" w:rsidRDefault="00203A9F" w:rsidP="00E704D0">
            <w:pPr>
              <w:spacing w:before="40" w:after="20"/>
              <w:rPr>
                <w:rFonts w:ascii="Arial" w:hAnsi="Arial" w:cs="Arial"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808080"/>
                <w:sz w:val="16"/>
                <w:szCs w:val="16"/>
              </w:rPr>
              <w:t>GitHub</w:t>
            </w:r>
            <w:proofErr w:type="spellEnd"/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repozitorij:</w:t>
            </w:r>
          </w:p>
        </w:tc>
      </w:tr>
      <w:tr w:rsidR="00203A9F" w:rsidRPr="00E704D0" w14:paraId="45CD4FA7" w14:textId="041C873F" w:rsidTr="001B38D4">
        <w:tc>
          <w:tcPr>
            <w:tcW w:w="3535" w:type="dxa"/>
            <w:shd w:val="clear" w:color="auto" w:fill="auto"/>
          </w:tcPr>
          <w:p w14:paraId="265FD724" w14:textId="77777777" w:rsidR="00203A9F" w:rsidRPr="00E704D0" w:rsidRDefault="00203A9F" w:rsidP="00E704D0">
            <w:pPr>
              <w:spacing w:before="4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Luka Habuš</w:t>
            </w:r>
          </w:p>
        </w:tc>
        <w:tc>
          <w:tcPr>
            <w:tcW w:w="3913" w:type="dxa"/>
          </w:tcPr>
          <w:p w14:paraId="557D2A91" w14:textId="5C6F5F02" w:rsidR="00203A9F" w:rsidRDefault="0063097E" w:rsidP="00E704D0">
            <w:pPr>
              <w:spacing w:before="40" w:after="2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1B38D4" w:rsidRPr="001B38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https://github.com/lukahabus/zavrsni-rad</w:t>
              </w:r>
            </w:hyperlink>
          </w:p>
        </w:tc>
      </w:tr>
    </w:tbl>
    <w:p w14:paraId="70758FC2" w14:textId="77777777" w:rsidR="007970ED" w:rsidRPr="00F54A49" w:rsidRDefault="007970ED" w:rsidP="007970ED">
      <w:pPr>
        <w:rPr>
          <w:sz w:val="16"/>
          <w:szCs w:val="16"/>
        </w:rPr>
      </w:pPr>
    </w:p>
    <w:tbl>
      <w:tblPr>
        <w:tblW w:w="142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546"/>
        <w:gridCol w:w="3447"/>
        <w:gridCol w:w="3627"/>
      </w:tblGrid>
      <w:tr w:rsidR="007970ED" w14:paraId="72F1AAD9" w14:textId="77777777" w:rsidTr="00E704D0"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18FA5D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>CILJEVI / POSLOVI</w:t>
            </w:r>
          </w:p>
        </w:tc>
        <w:tc>
          <w:tcPr>
            <w:tcW w:w="3546" w:type="dxa"/>
            <w:tcBorders>
              <w:bottom w:val="single" w:sz="4" w:space="0" w:color="auto"/>
            </w:tcBorders>
            <w:shd w:val="clear" w:color="auto" w:fill="auto"/>
          </w:tcPr>
          <w:p w14:paraId="7E49A968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POSTIGNUTO OVAJ </w:t>
            </w:r>
            <w:r w:rsidR="00062FCA" w:rsidRPr="00E704D0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  <w:tc>
          <w:tcPr>
            <w:tcW w:w="3447" w:type="dxa"/>
            <w:tcBorders>
              <w:bottom w:val="single" w:sz="4" w:space="0" w:color="auto"/>
            </w:tcBorders>
            <w:shd w:val="clear" w:color="auto" w:fill="auto"/>
          </w:tcPr>
          <w:p w14:paraId="6AF50300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PROBLEMI I KAKO IH </w:t>
            </w:r>
            <w:r w:rsidR="00AE6A10">
              <w:rPr>
                <w:rFonts w:ascii="Arial" w:hAnsi="Arial" w:cs="Arial"/>
                <w:b/>
                <w:sz w:val="18"/>
                <w:szCs w:val="18"/>
              </w:rPr>
              <w:t>RIJEŠITI</w:t>
            </w:r>
          </w:p>
        </w:tc>
        <w:tc>
          <w:tcPr>
            <w:tcW w:w="3627" w:type="dxa"/>
            <w:tcBorders>
              <w:bottom w:val="single" w:sz="4" w:space="0" w:color="auto"/>
            </w:tcBorders>
            <w:shd w:val="clear" w:color="auto" w:fill="auto"/>
          </w:tcPr>
          <w:p w14:paraId="5480F988" w14:textId="77777777" w:rsidR="007970ED" w:rsidRPr="00E704D0" w:rsidRDefault="00F35A0F" w:rsidP="00E704D0">
            <w:pPr>
              <w:spacing w:before="4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sz w:val="18"/>
                <w:szCs w:val="18"/>
              </w:rPr>
              <w:t xml:space="preserve">PLAN ZA IDUĆI </w:t>
            </w:r>
            <w:r w:rsidR="00062FCA" w:rsidRPr="00E704D0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F35A0F" w14:paraId="3AE9A95D" w14:textId="77777777" w:rsidTr="00E704D0">
        <w:tc>
          <w:tcPr>
            <w:tcW w:w="14220" w:type="dxa"/>
            <w:gridSpan w:val="4"/>
            <w:shd w:val="clear" w:color="auto" w:fill="CCCCCC"/>
          </w:tcPr>
          <w:p w14:paraId="3C343BDF" w14:textId="05A7981E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 xml:space="preserve">Period: 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14.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.202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 xml:space="preserve">. – 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18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3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.202</w:t>
            </w:r>
            <w:r w:rsidR="00DD0BB3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2</w:t>
            </w:r>
            <w:r w:rsidR="004D1651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.</w:t>
            </w:r>
          </w:p>
        </w:tc>
      </w:tr>
      <w:tr w:rsidR="007970ED" w14:paraId="080AF6ED" w14:textId="77777777" w:rsidTr="00E704D0">
        <w:tc>
          <w:tcPr>
            <w:tcW w:w="3600" w:type="dxa"/>
            <w:shd w:val="clear" w:color="auto" w:fill="auto"/>
          </w:tcPr>
          <w:p w14:paraId="311315F9" w14:textId="0B258C55" w:rsidR="007970ED" w:rsidRPr="00F35A0F" w:rsidRDefault="000D1DD4" w:rsidP="00F54A49">
            <w:pPr>
              <w:pStyle w:val="Cell"/>
            </w:pPr>
            <w:r>
              <w:t>Podaci</w:t>
            </w:r>
          </w:p>
        </w:tc>
        <w:tc>
          <w:tcPr>
            <w:tcW w:w="3546" w:type="dxa"/>
            <w:shd w:val="clear" w:color="auto" w:fill="auto"/>
          </w:tcPr>
          <w:p w14:paraId="443ECC58" w14:textId="4C15A585" w:rsidR="007970ED" w:rsidRPr="00F35A0F" w:rsidRDefault="000D1DD4" w:rsidP="00F54A49">
            <w:pPr>
              <w:pStyle w:val="Cell"/>
            </w:pPr>
            <w:r>
              <w:t xml:space="preserve">Dodani nutricionistički podaci iz </w:t>
            </w:r>
            <w:proofErr w:type="spellStart"/>
            <w:r>
              <w:t>NutriMenze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38323279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8C71203" w14:textId="41915D63" w:rsidR="007970ED" w:rsidRPr="00F35A0F" w:rsidRDefault="00E7066E" w:rsidP="00F54A49">
            <w:pPr>
              <w:pStyle w:val="Cell"/>
            </w:pPr>
            <w:r>
              <w:t>Ažuriranje podataka</w:t>
            </w:r>
          </w:p>
        </w:tc>
      </w:tr>
      <w:tr w:rsidR="007970ED" w14:paraId="18D2FF22" w14:textId="77777777" w:rsidTr="00E704D0">
        <w:tc>
          <w:tcPr>
            <w:tcW w:w="3600" w:type="dxa"/>
            <w:shd w:val="clear" w:color="auto" w:fill="auto"/>
          </w:tcPr>
          <w:p w14:paraId="27AFA310" w14:textId="434DFE6E" w:rsidR="007970ED" w:rsidRPr="00F35A0F" w:rsidRDefault="000D1DD4" w:rsidP="00F54A49">
            <w:pPr>
              <w:pStyle w:val="Cell"/>
            </w:pPr>
            <w:proofErr w:type="spellStart"/>
            <w:r>
              <w:t>Backend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3F253771" w14:textId="6E226B71" w:rsidR="00BD64B6" w:rsidRDefault="00BD64B6" w:rsidP="00F54A49">
            <w:pPr>
              <w:pStyle w:val="Cell"/>
            </w:pPr>
            <w:r>
              <w:t xml:space="preserve">Napravljen početni </w:t>
            </w:r>
            <w:proofErr w:type="spellStart"/>
            <w:r>
              <w:t>backend</w:t>
            </w:r>
            <w:proofErr w:type="spellEnd"/>
          </w:p>
          <w:p w14:paraId="1B789C54" w14:textId="77777777" w:rsidR="007970ED" w:rsidRDefault="000D1DD4" w:rsidP="00F54A49">
            <w:pPr>
              <w:pStyle w:val="Cell"/>
            </w:pPr>
            <w:proofErr w:type="spellStart"/>
            <w:r>
              <w:t>Node</w:t>
            </w:r>
            <w:proofErr w:type="spellEnd"/>
            <w:r>
              <w:t xml:space="preserve">, </w:t>
            </w:r>
            <w:proofErr w:type="spellStart"/>
            <w:r>
              <w:t>TypeScript</w:t>
            </w:r>
            <w:proofErr w:type="spellEnd"/>
            <w:r>
              <w:t>, Express</w:t>
            </w:r>
          </w:p>
          <w:p w14:paraId="180F62CC" w14:textId="09A02CEE" w:rsidR="00BD64B6" w:rsidRPr="00F35A0F" w:rsidRDefault="00BD64B6" w:rsidP="00F54A49">
            <w:pPr>
              <w:pStyle w:val="Cell"/>
            </w:pPr>
            <w:r>
              <w:t xml:space="preserve">Dodan algoritam </w:t>
            </w:r>
            <w:proofErr w:type="spellStart"/>
            <w:r>
              <w:t>fastest-levenshtein</w:t>
            </w:r>
            <w:proofErr w:type="spellEnd"/>
            <w:r>
              <w:t xml:space="preserve"> u slučaju tipfelera na dnevnom meniju</w:t>
            </w:r>
          </w:p>
        </w:tc>
        <w:tc>
          <w:tcPr>
            <w:tcW w:w="3447" w:type="dxa"/>
            <w:shd w:val="clear" w:color="auto" w:fill="auto"/>
          </w:tcPr>
          <w:p w14:paraId="214DF89D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474763F8" w14:textId="3049F2B3" w:rsidR="007970ED" w:rsidRPr="00F35A0F" w:rsidRDefault="00ED643B" w:rsidP="00F54A49">
            <w:pPr>
              <w:pStyle w:val="Cell"/>
            </w:pPr>
            <w:r>
              <w:t xml:space="preserve">Dobiti dozvolu od </w:t>
            </w:r>
            <w:hyperlink r:id="rId8" w:history="1">
              <w:r w:rsidRPr="00ED643B">
                <w:rPr>
                  <w:rStyle w:val="Hyperlink"/>
                </w:rPr>
                <w:t>https://issp.srce.hr/</w:t>
              </w:r>
            </w:hyperlink>
            <w:r>
              <w:t xml:space="preserve"> za korištenje njihovog API-ja</w:t>
            </w:r>
          </w:p>
        </w:tc>
      </w:tr>
      <w:tr w:rsidR="007970ED" w14:paraId="478A2E35" w14:textId="77777777" w:rsidTr="00E704D0">
        <w:tc>
          <w:tcPr>
            <w:tcW w:w="3600" w:type="dxa"/>
            <w:shd w:val="clear" w:color="auto" w:fill="auto"/>
          </w:tcPr>
          <w:p w14:paraId="71926D40" w14:textId="741BDB9C" w:rsidR="007970ED" w:rsidRPr="00F35A0F" w:rsidRDefault="000D1DD4" w:rsidP="00F54A49">
            <w:pPr>
              <w:pStyle w:val="Cell"/>
            </w:pPr>
            <w:r>
              <w:t xml:space="preserve">Web </w:t>
            </w:r>
            <w:proofErr w:type="spellStart"/>
            <w:r>
              <w:t>scraping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26E56BE2" w14:textId="77777777" w:rsidR="004D1651" w:rsidRDefault="000D1DD4" w:rsidP="00F54A49">
            <w:pPr>
              <w:pStyle w:val="Cell"/>
            </w:pPr>
            <w:r>
              <w:t xml:space="preserve">Napravljen web </w:t>
            </w:r>
            <w:proofErr w:type="spellStart"/>
            <w:r>
              <w:t>scraper</w:t>
            </w:r>
            <w:proofErr w:type="spellEnd"/>
            <w:r>
              <w:t xml:space="preserve"> za SC Varaždin</w:t>
            </w:r>
          </w:p>
          <w:p w14:paraId="781B515A" w14:textId="5CB1EE95" w:rsidR="000D1DD4" w:rsidRPr="00F35A0F" w:rsidRDefault="000D1DD4" w:rsidP="00F54A49">
            <w:pPr>
              <w:pStyle w:val="Cell"/>
            </w:pPr>
            <w:r>
              <w:t xml:space="preserve">Napravljen web </w:t>
            </w:r>
            <w:proofErr w:type="spellStart"/>
            <w:r>
              <w:t>scraper</w:t>
            </w:r>
            <w:proofErr w:type="spellEnd"/>
            <w:r>
              <w:t xml:space="preserve"> za SC Split</w:t>
            </w:r>
          </w:p>
        </w:tc>
        <w:tc>
          <w:tcPr>
            <w:tcW w:w="3447" w:type="dxa"/>
            <w:shd w:val="clear" w:color="auto" w:fill="auto"/>
          </w:tcPr>
          <w:p w14:paraId="4B0CD4EB" w14:textId="77777777" w:rsidR="007970ED" w:rsidRPr="00F35A0F" w:rsidRDefault="0055418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2F400EF2" w14:textId="0E463AB9" w:rsidR="00631FED" w:rsidRPr="00F35A0F" w:rsidRDefault="00ED643B" w:rsidP="00F54A49">
            <w:pPr>
              <w:pStyle w:val="Cell"/>
            </w:pPr>
            <w:r>
              <w:t xml:space="preserve">Napraviti web </w:t>
            </w:r>
            <w:proofErr w:type="spellStart"/>
            <w:r>
              <w:t>scraper</w:t>
            </w:r>
            <w:proofErr w:type="spellEnd"/>
            <w:r>
              <w:t xml:space="preserve"> za SC Zagreb i Osijek</w:t>
            </w:r>
          </w:p>
        </w:tc>
      </w:tr>
      <w:tr w:rsidR="007970ED" w14:paraId="56EE43AD" w14:textId="77777777" w:rsidTr="00E704D0">
        <w:tc>
          <w:tcPr>
            <w:tcW w:w="3600" w:type="dxa"/>
            <w:shd w:val="clear" w:color="auto" w:fill="auto"/>
          </w:tcPr>
          <w:p w14:paraId="1B1B8E5C" w14:textId="3B882147" w:rsidR="007970ED" w:rsidRPr="00F35A0F" w:rsidRDefault="000D1DD4" w:rsidP="00F54A49">
            <w:pPr>
              <w:pStyle w:val="Cell"/>
            </w:pPr>
            <w:proofErr w:type="spellStart"/>
            <w:r>
              <w:t>Frontend</w:t>
            </w:r>
            <w:proofErr w:type="spellEnd"/>
          </w:p>
        </w:tc>
        <w:tc>
          <w:tcPr>
            <w:tcW w:w="3546" w:type="dxa"/>
            <w:shd w:val="clear" w:color="auto" w:fill="auto"/>
          </w:tcPr>
          <w:p w14:paraId="3ABD6C0A" w14:textId="77777777" w:rsidR="007970ED" w:rsidRDefault="00BD64B6" w:rsidP="00F54A49">
            <w:pPr>
              <w:pStyle w:val="Cell"/>
            </w:pPr>
            <w:r>
              <w:t xml:space="preserve">Izrađena početna </w:t>
            </w:r>
            <w:proofErr w:type="spellStart"/>
            <w:r>
              <w:t>React</w:t>
            </w:r>
            <w:proofErr w:type="spellEnd"/>
            <w:r>
              <w:t xml:space="preserve"> aplikacija</w:t>
            </w:r>
          </w:p>
          <w:p w14:paraId="49F7DC6C" w14:textId="77777777" w:rsidR="00BD64B6" w:rsidRDefault="00BD64B6" w:rsidP="00F54A49">
            <w:pPr>
              <w:pStyle w:val="Cell"/>
            </w:pPr>
            <w:r>
              <w:t xml:space="preserve">Dodan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</w:p>
          <w:p w14:paraId="786D2DCF" w14:textId="55BF8FFD" w:rsidR="00BD64B6" w:rsidRDefault="00BD64B6" w:rsidP="00F54A49">
            <w:pPr>
              <w:pStyle w:val="Cell"/>
            </w:pPr>
            <w:r>
              <w:t xml:space="preserve">Dodan </w:t>
            </w:r>
            <w:proofErr w:type="spellStart"/>
            <w:r w:rsidR="0063097E">
              <w:t>T</w:t>
            </w:r>
            <w:r>
              <w:t>ailwindcss</w:t>
            </w:r>
            <w:proofErr w:type="spellEnd"/>
          </w:p>
          <w:p w14:paraId="0B311081" w14:textId="65811D05" w:rsidR="00BD64B6" w:rsidRPr="00F35A0F" w:rsidRDefault="00E7066E" w:rsidP="00F54A49">
            <w:pPr>
              <w:pStyle w:val="Cell"/>
            </w:pPr>
            <w:r>
              <w:t xml:space="preserve">Dodano dohvaćanje podataka iz </w:t>
            </w:r>
            <w:proofErr w:type="spellStart"/>
            <w:r>
              <w:t>backenda</w:t>
            </w:r>
            <w:proofErr w:type="spellEnd"/>
          </w:p>
        </w:tc>
        <w:tc>
          <w:tcPr>
            <w:tcW w:w="3447" w:type="dxa"/>
            <w:shd w:val="clear" w:color="auto" w:fill="auto"/>
          </w:tcPr>
          <w:p w14:paraId="7452D75D" w14:textId="3684607C" w:rsidR="007970ED" w:rsidRPr="00F35A0F" w:rsidRDefault="00E7066E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291CF4F6" w14:textId="73C8358B" w:rsidR="007970ED" w:rsidRPr="00F35A0F" w:rsidRDefault="00FC17B3" w:rsidP="00F54A49">
            <w:pPr>
              <w:pStyle w:val="Cell"/>
            </w:pPr>
            <w:r>
              <w:t>Implementirati početni dizajn web aplikacije</w:t>
            </w:r>
          </w:p>
        </w:tc>
      </w:tr>
      <w:tr w:rsidR="00ED643B" w14:paraId="35808546" w14:textId="77777777" w:rsidTr="00E704D0">
        <w:tc>
          <w:tcPr>
            <w:tcW w:w="3600" w:type="dxa"/>
            <w:shd w:val="clear" w:color="auto" w:fill="auto"/>
          </w:tcPr>
          <w:p w14:paraId="3BBE8E03" w14:textId="056B3497" w:rsidR="00ED643B" w:rsidRDefault="00ED643B" w:rsidP="00F54A49">
            <w:pPr>
              <w:pStyle w:val="Cell"/>
            </w:pPr>
            <w:r>
              <w:t>Dizajn</w:t>
            </w:r>
          </w:p>
        </w:tc>
        <w:tc>
          <w:tcPr>
            <w:tcW w:w="3546" w:type="dxa"/>
            <w:shd w:val="clear" w:color="auto" w:fill="auto"/>
          </w:tcPr>
          <w:p w14:paraId="4C7DD360" w14:textId="77777777" w:rsidR="00ED643B" w:rsidRDefault="00ED643B" w:rsidP="00F54A49">
            <w:pPr>
              <w:pStyle w:val="Cell"/>
            </w:pPr>
            <w:r>
              <w:t xml:space="preserve">Dizajniran početni izgled web aplikacije - </w:t>
            </w:r>
            <w:hyperlink r:id="rId9" w:history="1">
              <w:proofErr w:type="spellStart"/>
              <w:r w:rsidRPr="00ED643B">
                <w:rPr>
                  <w:rStyle w:val="Hyperlink"/>
                </w:rPr>
                <w:t>Figma</w:t>
              </w:r>
              <w:proofErr w:type="spellEnd"/>
            </w:hyperlink>
          </w:p>
          <w:p w14:paraId="185AE6FA" w14:textId="4AEDDF60" w:rsidR="00ED643B" w:rsidRDefault="00ED643B" w:rsidP="00F54A49">
            <w:pPr>
              <w:pStyle w:val="Cell"/>
            </w:pPr>
            <w:r>
              <w:t xml:space="preserve">Dizajniran je lik Menzo - </w:t>
            </w:r>
            <w:hyperlink r:id="rId10" w:history="1">
              <w:r w:rsidRPr="00ED643B">
                <w:rPr>
                  <w:rStyle w:val="Hyperlink"/>
                </w:rPr>
                <w:t xml:space="preserve">Miro </w:t>
              </w:r>
              <w:proofErr w:type="spellStart"/>
              <w:r w:rsidRPr="00ED643B">
                <w:rPr>
                  <w:rStyle w:val="Hyperlink"/>
                </w:rPr>
                <w:t>moodboard</w:t>
              </w:r>
              <w:proofErr w:type="spellEnd"/>
            </w:hyperlink>
          </w:p>
        </w:tc>
        <w:tc>
          <w:tcPr>
            <w:tcW w:w="3447" w:type="dxa"/>
            <w:shd w:val="clear" w:color="auto" w:fill="auto"/>
          </w:tcPr>
          <w:p w14:paraId="725BCF25" w14:textId="09A18FE8" w:rsidR="00ED643B" w:rsidRDefault="00ED643B" w:rsidP="00F54A49">
            <w:pPr>
              <w:pStyle w:val="Cell"/>
            </w:pPr>
            <w:r>
              <w:t>Bez problema</w:t>
            </w:r>
          </w:p>
        </w:tc>
        <w:tc>
          <w:tcPr>
            <w:tcW w:w="3627" w:type="dxa"/>
            <w:shd w:val="clear" w:color="auto" w:fill="auto"/>
          </w:tcPr>
          <w:p w14:paraId="77BD4CA0" w14:textId="77777777" w:rsidR="00ED643B" w:rsidRDefault="00FC17B3" w:rsidP="00F54A49">
            <w:pPr>
              <w:pStyle w:val="Cell"/>
            </w:pPr>
            <w:r>
              <w:t>Unaprijediti dizajn</w:t>
            </w:r>
          </w:p>
          <w:p w14:paraId="4726C5D6" w14:textId="28887615" w:rsidR="00FC17B3" w:rsidRPr="00F35A0F" w:rsidRDefault="00FC17B3" w:rsidP="00F54A49">
            <w:pPr>
              <w:pStyle w:val="Cell"/>
            </w:pPr>
            <w:r>
              <w:t>Dodati recepte za zdravu prehranu</w:t>
            </w:r>
          </w:p>
        </w:tc>
      </w:tr>
      <w:tr w:rsidR="00F35A0F" w14:paraId="637D68D1" w14:textId="77777777" w:rsidTr="00E704D0">
        <w:tc>
          <w:tcPr>
            <w:tcW w:w="14220" w:type="dxa"/>
            <w:gridSpan w:val="4"/>
            <w:shd w:val="clear" w:color="auto" w:fill="CCCCCC"/>
          </w:tcPr>
          <w:p w14:paraId="0DA73A8A" w14:textId="77777777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Period:</w:t>
            </w:r>
          </w:p>
        </w:tc>
      </w:tr>
      <w:tr w:rsidR="00F35A0F" w14:paraId="0FE8E9E7" w14:textId="77777777" w:rsidTr="00E704D0">
        <w:tc>
          <w:tcPr>
            <w:tcW w:w="3600" w:type="dxa"/>
            <w:shd w:val="clear" w:color="auto" w:fill="auto"/>
          </w:tcPr>
          <w:p w14:paraId="5D2B0BF7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5776EE1A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08994074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7A4A4FEB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45613B75" w14:textId="77777777" w:rsidTr="00E704D0">
        <w:tc>
          <w:tcPr>
            <w:tcW w:w="3600" w:type="dxa"/>
            <w:shd w:val="clear" w:color="auto" w:fill="auto"/>
          </w:tcPr>
          <w:p w14:paraId="7561FC63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4B1C4804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1703AA95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02B3C38A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47AA0A1F" w14:textId="77777777" w:rsidTr="00E704D0">
        <w:tc>
          <w:tcPr>
            <w:tcW w:w="3600" w:type="dxa"/>
            <w:shd w:val="clear" w:color="auto" w:fill="auto"/>
          </w:tcPr>
          <w:p w14:paraId="3E32C56F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3CCCFA35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1EA796A7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1E4B3E84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4C57DD8F" w14:textId="77777777" w:rsidTr="00E704D0">
        <w:tc>
          <w:tcPr>
            <w:tcW w:w="14220" w:type="dxa"/>
            <w:gridSpan w:val="4"/>
            <w:shd w:val="clear" w:color="auto" w:fill="CCCCCC"/>
          </w:tcPr>
          <w:p w14:paraId="61531BA1" w14:textId="77777777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Period:</w:t>
            </w:r>
          </w:p>
        </w:tc>
      </w:tr>
      <w:tr w:rsidR="00F35A0F" w14:paraId="096D9883" w14:textId="77777777" w:rsidTr="00E704D0">
        <w:tc>
          <w:tcPr>
            <w:tcW w:w="3600" w:type="dxa"/>
            <w:shd w:val="clear" w:color="auto" w:fill="auto"/>
          </w:tcPr>
          <w:p w14:paraId="61DB8A45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3E54524E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43E660FD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78239DE7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6ECA59D1" w14:textId="77777777" w:rsidTr="00E704D0">
        <w:tc>
          <w:tcPr>
            <w:tcW w:w="3600" w:type="dxa"/>
            <w:shd w:val="clear" w:color="auto" w:fill="auto"/>
          </w:tcPr>
          <w:p w14:paraId="4C809B27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7CCCFE88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5F4D9FAA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FF32B21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55EB87B6" w14:textId="77777777" w:rsidTr="00E704D0">
        <w:tc>
          <w:tcPr>
            <w:tcW w:w="3600" w:type="dxa"/>
            <w:shd w:val="clear" w:color="auto" w:fill="auto"/>
          </w:tcPr>
          <w:p w14:paraId="63E4960B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535D0C38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33AAB396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6B842E8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40C83110" w14:textId="77777777" w:rsidTr="00E704D0">
        <w:tc>
          <w:tcPr>
            <w:tcW w:w="3600" w:type="dxa"/>
            <w:shd w:val="clear" w:color="auto" w:fill="auto"/>
          </w:tcPr>
          <w:p w14:paraId="47C22B41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7F024A28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15E3CFCD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5FA7BB45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6D989AFD" w14:textId="77777777" w:rsidTr="00E704D0">
        <w:tc>
          <w:tcPr>
            <w:tcW w:w="14220" w:type="dxa"/>
            <w:gridSpan w:val="4"/>
            <w:shd w:val="clear" w:color="auto" w:fill="CCCCCC"/>
          </w:tcPr>
          <w:p w14:paraId="5B0F1B56" w14:textId="77777777" w:rsidR="00F35A0F" w:rsidRPr="00E704D0" w:rsidRDefault="003B1FC1" w:rsidP="00E704D0">
            <w:pPr>
              <w:spacing w:before="40" w:after="20"/>
              <w:jc w:val="left"/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</w:pPr>
            <w:r w:rsidRPr="00E704D0">
              <w:rPr>
                <w:rFonts w:ascii="Arial" w:hAnsi="Arial" w:cs="Arial"/>
                <w:b/>
                <w:i/>
                <w:color w:val="333333"/>
                <w:sz w:val="18"/>
                <w:szCs w:val="18"/>
              </w:rPr>
              <w:t>Period:</w:t>
            </w:r>
          </w:p>
        </w:tc>
      </w:tr>
      <w:tr w:rsidR="00F35A0F" w14:paraId="30856308" w14:textId="77777777" w:rsidTr="00E704D0">
        <w:tc>
          <w:tcPr>
            <w:tcW w:w="3600" w:type="dxa"/>
            <w:shd w:val="clear" w:color="auto" w:fill="auto"/>
          </w:tcPr>
          <w:p w14:paraId="127ED991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276D5AAE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293C983C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14A8F32B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5DEEA457" w14:textId="77777777" w:rsidTr="00E704D0">
        <w:tc>
          <w:tcPr>
            <w:tcW w:w="3600" w:type="dxa"/>
            <w:shd w:val="clear" w:color="auto" w:fill="auto"/>
          </w:tcPr>
          <w:p w14:paraId="0834FC68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73C3D4BB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3AC4F78E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159D289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6AA00A80" w14:textId="77777777" w:rsidTr="00E704D0">
        <w:tc>
          <w:tcPr>
            <w:tcW w:w="3600" w:type="dxa"/>
            <w:shd w:val="clear" w:color="auto" w:fill="auto"/>
          </w:tcPr>
          <w:p w14:paraId="27237DE4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17A156F7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239211FB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35C89244" w14:textId="77777777" w:rsidR="00F35A0F" w:rsidRPr="00F35A0F" w:rsidRDefault="00F35A0F" w:rsidP="00F54A49">
            <w:pPr>
              <w:pStyle w:val="Cell"/>
            </w:pPr>
          </w:p>
        </w:tc>
      </w:tr>
      <w:tr w:rsidR="00F35A0F" w14:paraId="7E980839" w14:textId="77777777" w:rsidTr="00E704D0">
        <w:tc>
          <w:tcPr>
            <w:tcW w:w="3600" w:type="dxa"/>
            <w:shd w:val="clear" w:color="auto" w:fill="auto"/>
          </w:tcPr>
          <w:p w14:paraId="18BFBB80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546" w:type="dxa"/>
            <w:shd w:val="clear" w:color="auto" w:fill="auto"/>
          </w:tcPr>
          <w:p w14:paraId="0E88DFAA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447" w:type="dxa"/>
            <w:shd w:val="clear" w:color="auto" w:fill="auto"/>
          </w:tcPr>
          <w:p w14:paraId="33F93F25" w14:textId="77777777" w:rsidR="00F35A0F" w:rsidRPr="00F35A0F" w:rsidRDefault="00F35A0F" w:rsidP="00F54A49">
            <w:pPr>
              <w:pStyle w:val="Cell"/>
            </w:pPr>
          </w:p>
        </w:tc>
        <w:tc>
          <w:tcPr>
            <w:tcW w:w="3627" w:type="dxa"/>
            <w:shd w:val="clear" w:color="auto" w:fill="auto"/>
          </w:tcPr>
          <w:p w14:paraId="7BF845BB" w14:textId="77777777" w:rsidR="00F35A0F" w:rsidRPr="00F35A0F" w:rsidRDefault="00F35A0F" w:rsidP="00F54A49">
            <w:pPr>
              <w:pStyle w:val="Cell"/>
            </w:pPr>
          </w:p>
        </w:tc>
      </w:tr>
    </w:tbl>
    <w:p w14:paraId="29806520" w14:textId="77777777" w:rsidR="007970ED" w:rsidRPr="00CD26D1" w:rsidRDefault="007970ED" w:rsidP="007970ED"/>
    <w:sectPr w:rsidR="007970ED" w:rsidRPr="00CD26D1" w:rsidSect="00EB6456">
      <w:pgSz w:w="15840" w:h="12240" w:orient="landscape"/>
      <w:pgMar w:top="1021" w:right="1134" w:bottom="96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334B" w14:textId="77777777" w:rsidR="00851D9F" w:rsidRDefault="00851D9F">
      <w:r>
        <w:separator/>
      </w:r>
    </w:p>
  </w:endnote>
  <w:endnote w:type="continuationSeparator" w:id="0">
    <w:p w14:paraId="323FF7D3" w14:textId="77777777" w:rsidR="00851D9F" w:rsidRDefault="0085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3E30" w14:textId="77777777" w:rsidR="00851D9F" w:rsidRDefault="00851D9F">
      <w:r>
        <w:separator/>
      </w:r>
    </w:p>
  </w:footnote>
  <w:footnote w:type="continuationSeparator" w:id="0">
    <w:p w14:paraId="30ED46BC" w14:textId="77777777" w:rsidR="00851D9F" w:rsidRDefault="0085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846"/>
    <w:multiLevelType w:val="hybridMultilevel"/>
    <w:tmpl w:val="7C82E7E0"/>
    <w:lvl w:ilvl="0" w:tplc="AC12BA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D73"/>
    <w:multiLevelType w:val="singleLevel"/>
    <w:tmpl w:val="C53074CC"/>
    <w:lvl w:ilvl="0">
      <w:start w:val="1"/>
      <w:numFmt w:val="decimal"/>
      <w:lvlText w:val="[%1]"/>
      <w:lvlJc w:val="left"/>
      <w:pPr>
        <w:tabs>
          <w:tab w:val="num" w:pos="0"/>
        </w:tabs>
        <w:ind w:left="227" w:hanging="227"/>
      </w:pPr>
      <w:rPr>
        <w:rFonts w:hint="default"/>
      </w:rPr>
    </w:lvl>
  </w:abstractNum>
  <w:abstractNum w:abstractNumId="2" w15:restartNumberingAfterBreak="0">
    <w:nsid w:val="46C53706"/>
    <w:multiLevelType w:val="multilevel"/>
    <w:tmpl w:val="FF7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27FA"/>
    <w:multiLevelType w:val="multilevel"/>
    <w:tmpl w:val="9DA423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21787E"/>
    <w:multiLevelType w:val="hybridMultilevel"/>
    <w:tmpl w:val="9B464F44"/>
    <w:lvl w:ilvl="0" w:tplc="F420F82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47D6"/>
    <w:multiLevelType w:val="hybridMultilevel"/>
    <w:tmpl w:val="EF4A71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3E5736"/>
    <w:multiLevelType w:val="hybridMultilevel"/>
    <w:tmpl w:val="19F428A6"/>
    <w:lvl w:ilvl="0" w:tplc="F3CC6EA4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A78DC"/>
    <w:multiLevelType w:val="multilevel"/>
    <w:tmpl w:val="9B464F4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C"/>
    <w:rsid w:val="00054A1E"/>
    <w:rsid w:val="00062FCA"/>
    <w:rsid w:val="00072373"/>
    <w:rsid w:val="00080C09"/>
    <w:rsid w:val="000C3665"/>
    <w:rsid w:val="000D1DD4"/>
    <w:rsid w:val="000D42FF"/>
    <w:rsid w:val="000F4A70"/>
    <w:rsid w:val="000F559C"/>
    <w:rsid w:val="00107ED0"/>
    <w:rsid w:val="0013708F"/>
    <w:rsid w:val="00154936"/>
    <w:rsid w:val="00167179"/>
    <w:rsid w:val="00176464"/>
    <w:rsid w:val="00177C2C"/>
    <w:rsid w:val="00183B3C"/>
    <w:rsid w:val="001A238F"/>
    <w:rsid w:val="001B0339"/>
    <w:rsid w:val="001B38D4"/>
    <w:rsid w:val="001C214C"/>
    <w:rsid w:val="00203A9F"/>
    <w:rsid w:val="00213B76"/>
    <w:rsid w:val="002574AE"/>
    <w:rsid w:val="00290066"/>
    <w:rsid w:val="002A1E02"/>
    <w:rsid w:val="002C28A0"/>
    <w:rsid w:val="002E62A7"/>
    <w:rsid w:val="002F0A14"/>
    <w:rsid w:val="00301A75"/>
    <w:rsid w:val="00314544"/>
    <w:rsid w:val="00374059"/>
    <w:rsid w:val="003A5A13"/>
    <w:rsid w:val="003B1FC1"/>
    <w:rsid w:val="003C1513"/>
    <w:rsid w:val="003D2493"/>
    <w:rsid w:val="003D2B80"/>
    <w:rsid w:val="003D66F5"/>
    <w:rsid w:val="00442B12"/>
    <w:rsid w:val="00464BE2"/>
    <w:rsid w:val="004A1894"/>
    <w:rsid w:val="004A1D42"/>
    <w:rsid w:val="004C13C4"/>
    <w:rsid w:val="004C1BD0"/>
    <w:rsid w:val="004C2C65"/>
    <w:rsid w:val="004C4B30"/>
    <w:rsid w:val="004D1651"/>
    <w:rsid w:val="004D5D14"/>
    <w:rsid w:val="004E23E4"/>
    <w:rsid w:val="004F3A33"/>
    <w:rsid w:val="00513EAC"/>
    <w:rsid w:val="00553B92"/>
    <w:rsid w:val="0055418E"/>
    <w:rsid w:val="005560BD"/>
    <w:rsid w:val="00556B68"/>
    <w:rsid w:val="00592157"/>
    <w:rsid w:val="00596884"/>
    <w:rsid w:val="005B0E2D"/>
    <w:rsid w:val="005B6C42"/>
    <w:rsid w:val="005B6E7F"/>
    <w:rsid w:val="005C6BB2"/>
    <w:rsid w:val="005D2526"/>
    <w:rsid w:val="005D4F6D"/>
    <w:rsid w:val="005E125B"/>
    <w:rsid w:val="005E1B26"/>
    <w:rsid w:val="0062029C"/>
    <w:rsid w:val="0063097E"/>
    <w:rsid w:val="006309EF"/>
    <w:rsid w:val="00631FED"/>
    <w:rsid w:val="0065504D"/>
    <w:rsid w:val="0067239D"/>
    <w:rsid w:val="00686E1E"/>
    <w:rsid w:val="00690ACA"/>
    <w:rsid w:val="006960D4"/>
    <w:rsid w:val="006F62B4"/>
    <w:rsid w:val="00700523"/>
    <w:rsid w:val="007218FB"/>
    <w:rsid w:val="0075733A"/>
    <w:rsid w:val="007627CF"/>
    <w:rsid w:val="0076314A"/>
    <w:rsid w:val="0077001E"/>
    <w:rsid w:val="00774948"/>
    <w:rsid w:val="0078237C"/>
    <w:rsid w:val="00791354"/>
    <w:rsid w:val="007970ED"/>
    <w:rsid w:val="007C3F0F"/>
    <w:rsid w:val="007F7A68"/>
    <w:rsid w:val="00851D9F"/>
    <w:rsid w:val="00874875"/>
    <w:rsid w:val="008953B6"/>
    <w:rsid w:val="008C1C5A"/>
    <w:rsid w:val="008F4E2F"/>
    <w:rsid w:val="0092278B"/>
    <w:rsid w:val="00927616"/>
    <w:rsid w:val="00953E59"/>
    <w:rsid w:val="009665B7"/>
    <w:rsid w:val="009B733D"/>
    <w:rsid w:val="009F0BA4"/>
    <w:rsid w:val="009F1661"/>
    <w:rsid w:val="00A12044"/>
    <w:rsid w:val="00A243F5"/>
    <w:rsid w:val="00A35922"/>
    <w:rsid w:val="00A52BEE"/>
    <w:rsid w:val="00A618D0"/>
    <w:rsid w:val="00A73A5B"/>
    <w:rsid w:val="00A770FF"/>
    <w:rsid w:val="00A94491"/>
    <w:rsid w:val="00A958D4"/>
    <w:rsid w:val="00AA01CB"/>
    <w:rsid w:val="00AA0CC5"/>
    <w:rsid w:val="00AB459C"/>
    <w:rsid w:val="00AC1D3B"/>
    <w:rsid w:val="00AC5007"/>
    <w:rsid w:val="00AD080A"/>
    <w:rsid w:val="00AE3CC5"/>
    <w:rsid w:val="00AE6A10"/>
    <w:rsid w:val="00AF0ED6"/>
    <w:rsid w:val="00AF4CE8"/>
    <w:rsid w:val="00B24396"/>
    <w:rsid w:val="00B339BE"/>
    <w:rsid w:val="00B4465D"/>
    <w:rsid w:val="00B939A6"/>
    <w:rsid w:val="00BC0C04"/>
    <w:rsid w:val="00BD62B6"/>
    <w:rsid w:val="00BD64B6"/>
    <w:rsid w:val="00BF198F"/>
    <w:rsid w:val="00BF6F1D"/>
    <w:rsid w:val="00C0691B"/>
    <w:rsid w:val="00C075E4"/>
    <w:rsid w:val="00C35CFF"/>
    <w:rsid w:val="00C35E1F"/>
    <w:rsid w:val="00C52532"/>
    <w:rsid w:val="00C744CE"/>
    <w:rsid w:val="00C75291"/>
    <w:rsid w:val="00C823B1"/>
    <w:rsid w:val="00C85A0B"/>
    <w:rsid w:val="00CA30E6"/>
    <w:rsid w:val="00CB64C0"/>
    <w:rsid w:val="00CB7FB9"/>
    <w:rsid w:val="00CC5061"/>
    <w:rsid w:val="00CC55A6"/>
    <w:rsid w:val="00CD26D1"/>
    <w:rsid w:val="00CF0FA0"/>
    <w:rsid w:val="00CF5A14"/>
    <w:rsid w:val="00CF5DE9"/>
    <w:rsid w:val="00D1073C"/>
    <w:rsid w:val="00D1431F"/>
    <w:rsid w:val="00D434F0"/>
    <w:rsid w:val="00D43AE1"/>
    <w:rsid w:val="00D9527F"/>
    <w:rsid w:val="00DA03CD"/>
    <w:rsid w:val="00DA17A9"/>
    <w:rsid w:val="00DA4FF1"/>
    <w:rsid w:val="00DD0BB3"/>
    <w:rsid w:val="00DF4CAA"/>
    <w:rsid w:val="00E178B3"/>
    <w:rsid w:val="00E20DEA"/>
    <w:rsid w:val="00E612D9"/>
    <w:rsid w:val="00E61730"/>
    <w:rsid w:val="00E704D0"/>
    <w:rsid w:val="00E7066E"/>
    <w:rsid w:val="00E80E6C"/>
    <w:rsid w:val="00EB6456"/>
    <w:rsid w:val="00EB7A99"/>
    <w:rsid w:val="00ED643B"/>
    <w:rsid w:val="00F01C7C"/>
    <w:rsid w:val="00F229DA"/>
    <w:rsid w:val="00F22E9F"/>
    <w:rsid w:val="00F26084"/>
    <w:rsid w:val="00F35A0F"/>
    <w:rsid w:val="00F54A49"/>
    <w:rsid w:val="00F7755C"/>
    <w:rsid w:val="00FC17B3"/>
    <w:rsid w:val="00FD0965"/>
    <w:rsid w:val="00F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5910A8"/>
  <w15:chartTrackingRefBased/>
  <w15:docId w15:val="{4A0BFEC4-8082-3D45-8017-320AC440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3B6"/>
    <w:pPr>
      <w:jc w:val="both"/>
    </w:pPr>
    <w:rPr>
      <w:sz w:val="24"/>
      <w:szCs w:val="24"/>
      <w:lang w:val="hr-HR" w:eastAsia="zh-CN"/>
    </w:rPr>
  </w:style>
  <w:style w:type="paragraph" w:styleId="Heading1">
    <w:name w:val="heading 1"/>
    <w:basedOn w:val="Normal"/>
    <w:next w:val="Normal"/>
    <w:qFormat/>
    <w:rsid w:val="0065504D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31F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1431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1431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1431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1431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1431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1431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1431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339"/>
    <w:rPr>
      <w:color w:val="0000FF"/>
      <w:u w:val="single"/>
    </w:rPr>
  </w:style>
  <w:style w:type="table" w:styleId="TableGrid">
    <w:name w:val="Table Grid"/>
    <w:basedOn w:val="TableNormal"/>
    <w:rsid w:val="00A5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74059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107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noteText">
    <w:name w:val="footnote text"/>
    <w:basedOn w:val="Normal"/>
    <w:semiHidden/>
    <w:rsid w:val="004C1BD0"/>
    <w:rPr>
      <w:sz w:val="20"/>
      <w:szCs w:val="20"/>
    </w:rPr>
  </w:style>
  <w:style w:type="character" w:styleId="FootnoteReference">
    <w:name w:val="footnote reference"/>
    <w:semiHidden/>
    <w:rsid w:val="004C1BD0"/>
    <w:rPr>
      <w:vertAlign w:val="superscript"/>
    </w:rPr>
  </w:style>
  <w:style w:type="paragraph" w:styleId="List">
    <w:name w:val="List"/>
    <w:basedOn w:val="Normal"/>
    <w:rsid w:val="00154936"/>
    <w:pPr>
      <w:numPr>
        <w:numId w:val="6"/>
      </w:numPr>
      <w:tabs>
        <w:tab w:val="clear" w:pos="720"/>
      </w:tabs>
      <w:ind w:left="360"/>
    </w:pPr>
  </w:style>
  <w:style w:type="paragraph" w:customStyle="1" w:styleId="NumberedItem">
    <w:name w:val="Numbered Item"/>
    <w:basedOn w:val="Normal"/>
    <w:rsid w:val="00CD26D1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Times New Roman" w:hAnsi="Times"/>
      <w:szCs w:val="20"/>
      <w:lang w:val="en-US" w:eastAsia="en-US"/>
    </w:rPr>
  </w:style>
  <w:style w:type="paragraph" w:styleId="Header">
    <w:name w:val="header"/>
    <w:basedOn w:val="Normal"/>
    <w:rsid w:val="007970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70ED"/>
    <w:pPr>
      <w:tabs>
        <w:tab w:val="center" w:pos="4153"/>
        <w:tab w:val="right" w:pos="8306"/>
      </w:tabs>
    </w:pPr>
  </w:style>
  <w:style w:type="paragraph" w:customStyle="1" w:styleId="Cell">
    <w:name w:val="Cell"/>
    <w:basedOn w:val="Normal"/>
    <w:rsid w:val="00F54A49"/>
    <w:pPr>
      <w:spacing w:before="40" w:after="4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6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33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p.srce.h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/zavrsni-r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ro.com/app/board/uXjVOHmbjLM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AswQc3wjZqJECOREMbxvwe/1.-Menza-Web?node-id=0%3A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pandzic\Application%20Data\Microsoft\Templates\Simple%20document%20with%20number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Settings\ipandzic\Application Data\Microsoft\Templates\Simple document with numbering.dot</Template>
  <TotalTime>2</TotalTime>
  <Pages>1</Pages>
  <Words>133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Tjedni izvještaj za tjedan:</vt:lpstr>
    </vt:vector>
  </TitlesOfParts>
  <Company>home</Company>
  <LinksUpToDate>false</LinksUpToDate>
  <CharactersWithSpaces>1331</CharactersWithSpaces>
  <SharedDoc>false</SharedDoc>
  <HLinks>
    <vt:vector size="24" baseType="variant">
      <vt:variant>
        <vt:i4>5898249</vt:i4>
      </vt:variant>
      <vt:variant>
        <vt:i4>9</vt:i4>
      </vt:variant>
      <vt:variant>
        <vt:i4>0</vt:i4>
      </vt:variant>
      <vt:variant>
        <vt:i4>5</vt:i4>
      </vt:variant>
      <vt:variant>
        <vt:lpwstr>https://miro.com/app/board/uXjVOHmbjLM=/</vt:lpwstr>
      </vt:variant>
      <vt:variant>
        <vt:lpwstr/>
      </vt:variant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https://www.figma.com/file/AswQc3wjZqJECOREMbxvwe/1.-Menza-Web?node-id=0%3A1</vt:lpwstr>
      </vt:variant>
      <vt:variant>
        <vt:lpwstr/>
      </vt:variant>
      <vt:variant>
        <vt:i4>6160395</vt:i4>
      </vt:variant>
      <vt:variant>
        <vt:i4>3</vt:i4>
      </vt:variant>
      <vt:variant>
        <vt:i4>0</vt:i4>
      </vt:variant>
      <vt:variant>
        <vt:i4>5</vt:i4>
      </vt:variant>
      <vt:variant>
        <vt:lpwstr>https://issp.srce.hr/</vt:lpwstr>
      </vt:variant>
      <vt:variant>
        <vt:lpwstr/>
      </vt:variant>
      <vt:variant>
        <vt:i4>131158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https://github.com/lukahabus/zavrsni-rad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Tjedni izvještaj za tjedan:</dc:title>
  <dc:subject/>
  <dc:creator>root</dc:creator>
  <cp:keywords/>
  <cp:lastModifiedBy>Luka Habuš</cp:lastModifiedBy>
  <cp:revision>3</cp:revision>
  <cp:lastPrinted>2008-01-18T06:27:00Z</cp:lastPrinted>
  <dcterms:created xsi:type="dcterms:W3CDTF">2022-03-18T12:13:00Z</dcterms:created>
  <dcterms:modified xsi:type="dcterms:W3CDTF">2022-03-18T12:14:00Z</dcterms:modified>
</cp:coreProperties>
</file>